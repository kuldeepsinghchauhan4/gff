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09" w:rsidRDefault="00160209" w:rsidP="00160209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160209" w:rsidRPr="00BF3061" w:rsidTr="009B5C04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0209" w:rsidRPr="00BF3061" w:rsidRDefault="00160209" w:rsidP="009B5C04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0209" w:rsidRPr="00BF3061" w:rsidRDefault="00160209" w:rsidP="009B5C04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0209" w:rsidRPr="00BF3061" w:rsidRDefault="00160209" w:rsidP="009B5C04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160209" w:rsidTr="009B5C04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160209" w:rsidRDefault="00160209" w:rsidP="009B5C04">
            <w:r>
              <w:t>38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160209" w:rsidRPr="00740804" w:rsidRDefault="00160209" w:rsidP="00160209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Merchant</w:t>
            </w:r>
          </w:p>
          <w:p w:rsidR="00160209" w:rsidRDefault="00160209" w:rsidP="009B5C04"/>
        </w:tc>
        <w:tc>
          <w:tcPr>
            <w:tcW w:w="6300" w:type="dxa"/>
            <w:tcBorders>
              <w:top w:val="single" w:sz="6" w:space="0" w:color="auto"/>
            </w:tcBorders>
          </w:tcPr>
          <w:p w:rsidR="00160209" w:rsidRPr="00D06338" w:rsidRDefault="00160209" w:rsidP="009B5C04">
            <w:pPr>
              <w:jc w:val="center"/>
              <w:rPr>
                <w:rFonts w:cs="Arial"/>
                <w:color w:val="000000"/>
                <w:szCs w:val="20"/>
              </w:rPr>
            </w:pPr>
            <w:r w:rsidRPr="00740804">
              <w:rPr>
                <w:rFonts w:cs="Arial"/>
                <w:color w:val="000000" w:themeColor="text1"/>
              </w:rPr>
              <w:t>Delivering Products</w:t>
            </w:r>
            <w:bookmarkStart w:id="1" w:name="_GoBack"/>
            <w:bookmarkEnd w:id="1"/>
          </w:p>
        </w:tc>
      </w:tr>
      <w:tr w:rsidR="00160209" w:rsidTr="009B5C04">
        <w:trPr>
          <w:trHeight w:val="289"/>
        </w:trPr>
        <w:tc>
          <w:tcPr>
            <w:tcW w:w="1458" w:type="dxa"/>
          </w:tcPr>
          <w:p w:rsidR="00160209" w:rsidRDefault="00160209" w:rsidP="009B5C04"/>
        </w:tc>
        <w:tc>
          <w:tcPr>
            <w:tcW w:w="1980" w:type="dxa"/>
          </w:tcPr>
          <w:p w:rsidR="00160209" w:rsidRDefault="00160209" w:rsidP="009B5C04"/>
        </w:tc>
        <w:tc>
          <w:tcPr>
            <w:tcW w:w="6300" w:type="dxa"/>
          </w:tcPr>
          <w:p w:rsidR="00160209" w:rsidRDefault="00160209" w:rsidP="009B5C04"/>
        </w:tc>
      </w:tr>
      <w:tr w:rsidR="00160209" w:rsidTr="009B5C04">
        <w:trPr>
          <w:trHeight w:val="289"/>
        </w:trPr>
        <w:tc>
          <w:tcPr>
            <w:tcW w:w="1458" w:type="dxa"/>
          </w:tcPr>
          <w:p w:rsidR="00160209" w:rsidRDefault="00160209" w:rsidP="009B5C04"/>
        </w:tc>
        <w:tc>
          <w:tcPr>
            <w:tcW w:w="1980" w:type="dxa"/>
          </w:tcPr>
          <w:p w:rsidR="00160209" w:rsidRDefault="00160209" w:rsidP="009B5C04"/>
        </w:tc>
        <w:tc>
          <w:tcPr>
            <w:tcW w:w="6300" w:type="dxa"/>
          </w:tcPr>
          <w:p w:rsidR="00160209" w:rsidRDefault="00160209" w:rsidP="009B5C04"/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2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2"/>
    </w:p>
    <w:p w:rsidR="002103D8" w:rsidRDefault="002103D8" w:rsidP="002103D8">
      <w:pPr>
        <w:pStyle w:val="Heading2"/>
      </w:pPr>
      <w:bookmarkStart w:id="3" w:name="_Toc221528085"/>
      <w:r>
        <w:t>Feature Process Flow / Use Case Model</w:t>
      </w:r>
      <w:bookmarkEnd w:id="3"/>
    </w:p>
    <w:p w:rsidR="002103D8" w:rsidRPr="00C86C3C" w:rsidRDefault="002103D8" w:rsidP="002103D8">
      <w:pPr>
        <w:pStyle w:val="Heading2"/>
      </w:pPr>
      <w:bookmarkStart w:id="4" w:name="_Toc221528086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40804" w:rsidRPr="00740804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38</w:t>
            </w:r>
          </w:p>
        </w:tc>
      </w:tr>
      <w:tr w:rsidR="00740804" w:rsidRPr="00740804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F0150B" w:rsidP="00A42154">
            <w:pPr>
              <w:pStyle w:val="Hints"/>
              <w:rPr>
                <w:rFonts w:cs="Arial"/>
                <w:color w:val="000000" w:themeColor="text1"/>
              </w:rPr>
            </w:pPr>
            <w:r w:rsidRPr="00740804">
              <w:rPr>
                <w:rFonts w:cs="Arial"/>
                <w:color w:val="000000" w:themeColor="text1"/>
              </w:rPr>
              <w:t>Delivering Products</w:t>
            </w:r>
          </w:p>
        </w:tc>
      </w:tr>
      <w:tr w:rsidR="00740804" w:rsidRPr="00740804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453B00" w:rsidP="00A4215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Abhishek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40804" w:rsidRPr="00740804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740804" w:rsidRDefault="002103D8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40804" w:rsidRPr="00740804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4CDD" w:rsidRPr="00740804" w:rsidRDefault="00214CDD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Merchant</w:t>
            </w:r>
          </w:p>
          <w:p w:rsidR="002103D8" w:rsidRPr="00740804" w:rsidRDefault="00214CDD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 xml:space="preserve">Third Party Merchant and </w:t>
            </w:r>
            <w:r w:rsidR="00F0150B" w:rsidRPr="00740804">
              <w:rPr>
                <w:rFonts w:cs="Arial"/>
                <w:color w:val="000000" w:themeColor="text1"/>
                <w:szCs w:val="20"/>
              </w:rPr>
              <w:t>Customer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Successfully placed order will be delivered.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When the order is successfully placed.</w:t>
            </w:r>
          </w:p>
        </w:tc>
      </w:tr>
      <w:tr w:rsidR="00740804" w:rsidRPr="00740804" w:rsidTr="000B04F7">
        <w:trPr>
          <w:trHeight w:val="255"/>
        </w:trPr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0B04F7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740804">
              <w:rPr>
                <w:rFonts w:cs="Arial"/>
                <w:b/>
                <w:color w:val="000000" w:themeColor="text1"/>
                <w:szCs w:val="20"/>
              </w:rPr>
              <w:t>Order is placed.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0B04F7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Custome</w:t>
            </w:r>
            <w:r w:rsidR="00214CDD" w:rsidRPr="00740804">
              <w:rPr>
                <w:rFonts w:cs="Arial"/>
                <w:color w:val="000000" w:themeColor="text1"/>
                <w:szCs w:val="20"/>
              </w:rPr>
              <w:t xml:space="preserve">r gives feedback of the product and of the merchant </w:t>
            </w:r>
            <w:r w:rsidRPr="00740804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F0150B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 xml:space="preserve">Order is shipped and successfully </w:t>
            </w:r>
            <w:r w:rsidR="00214CDD" w:rsidRPr="00740804">
              <w:rPr>
                <w:rFonts w:cs="Arial"/>
                <w:color w:val="000000" w:themeColor="text1"/>
                <w:szCs w:val="20"/>
              </w:rPr>
              <w:t>received by the Customer.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14145F" w:rsidRPr="00740804" w:rsidRDefault="0014145F" w:rsidP="00214CDD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If Customer cancel the product</w:t>
            </w:r>
            <w:r w:rsidR="00214CDD" w:rsidRPr="00740804">
              <w:rPr>
                <w:rFonts w:cs="Arial"/>
                <w:color w:val="000000" w:themeColor="text1"/>
                <w:szCs w:val="20"/>
              </w:rPr>
              <w:t xml:space="preserve"> before delivery</w:t>
            </w:r>
            <w:r w:rsidRPr="00740804">
              <w:rPr>
                <w:rFonts w:cs="Arial"/>
                <w:color w:val="000000" w:themeColor="text1"/>
                <w:szCs w:val="20"/>
              </w:rPr>
              <w:t xml:space="preserve"> then product inventory should be updated again and amount should be refunded back to the Customer</w:t>
            </w:r>
            <w:r w:rsidR="00214CDD" w:rsidRPr="00740804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Customer is not present at the given address.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Feedback Common</w:t>
            </w:r>
            <w:r w:rsidR="00D36F96" w:rsidRPr="00740804">
              <w:rPr>
                <w:rFonts w:cs="Arial"/>
                <w:color w:val="000000" w:themeColor="text1"/>
                <w:szCs w:val="20"/>
              </w:rPr>
              <w:t>, Refund Money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On demand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NIL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Customer address is valid.</w:t>
            </w:r>
          </w:p>
        </w:tc>
      </w:tr>
      <w:tr w:rsidR="00740804" w:rsidRPr="00740804" w:rsidTr="00A42154">
        <w:tc>
          <w:tcPr>
            <w:tcW w:w="2628" w:type="dxa"/>
            <w:gridSpan w:val="2"/>
          </w:tcPr>
          <w:p w:rsidR="002103D8" w:rsidRPr="00740804" w:rsidRDefault="002103D8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40804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740804" w:rsidRDefault="00F0150B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40804">
              <w:rPr>
                <w:rFonts w:cs="Arial"/>
                <w:color w:val="000000" w:themeColor="text1"/>
                <w:szCs w:val="20"/>
              </w:rPr>
              <w:t>NIL</w:t>
            </w: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AB8" w:rsidRDefault="00833AB8">
      <w:r>
        <w:separator/>
      </w:r>
    </w:p>
  </w:endnote>
  <w:endnote w:type="continuationSeparator" w:id="0">
    <w:p w:rsidR="00833AB8" w:rsidRDefault="0083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160209">
      <w:rPr>
        <w:noProof/>
        <w:sz w:val="12"/>
        <w:szCs w:val="12"/>
      </w:rPr>
      <w:t>1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160209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AB8" w:rsidRDefault="00833AB8">
      <w:r>
        <w:separator/>
      </w:r>
    </w:p>
  </w:footnote>
  <w:footnote w:type="continuationSeparator" w:id="0">
    <w:p w:rsidR="00833AB8" w:rsidRDefault="00833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7E53C3"/>
    <w:multiLevelType w:val="hybridMultilevel"/>
    <w:tmpl w:val="116A7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4"/>
  </w:num>
  <w:num w:numId="5">
    <w:abstractNumId w:val="13"/>
  </w:num>
  <w:num w:numId="6">
    <w:abstractNumId w:val="17"/>
  </w:num>
  <w:num w:numId="7">
    <w:abstractNumId w:val="23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1"/>
  </w:num>
  <w:num w:numId="13">
    <w:abstractNumId w:val="14"/>
  </w:num>
  <w:num w:numId="14">
    <w:abstractNumId w:val="20"/>
  </w:num>
  <w:num w:numId="15">
    <w:abstractNumId w:val="1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8"/>
  </w:num>
  <w:num w:numId="22">
    <w:abstractNumId w:val="16"/>
  </w:num>
  <w:num w:numId="23">
    <w:abstractNumId w:val="0"/>
  </w:num>
  <w:num w:numId="24">
    <w:abstractNumId w:val="10"/>
  </w:num>
  <w:num w:numId="25">
    <w:abstractNumId w:val="22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0B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145F"/>
    <w:rsid w:val="001439D6"/>
    <w:rsid w:val="00160209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14CDD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3B00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21BE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0804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33A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A147F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5E25"/>
    <w:rsid w:val="00CA7F6C"/>
    <w:rsid w:val="00CC082E"/>
    <w:rsid w:val="00CD0645"/>
    <w:rsid w:val="00CD4C86"/>
    <w:rsid w:val="00CE057B"/>
    <w:rsid w:val="00CF336A"/>
    <w:rsid w:val="00CF4920"/>
    <w:rsid w:val="00D01B00"/>
    <w:rsid w:val="00D0630B"/>
    <w:rsid w:val="00D12BD9"/>
    <w:rsid w:val="00D16A4B"/>
    <w:rsid w:val="00D2196A"/>
    <w:rsid w:val="00D36F96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150B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19125-7BDC-4BCE-9D3B-D202828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SHR25\Desktop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2B31A9-A2DD-4E21-8536-4E029DE8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64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1063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Dubey, Yatharth</dc:creator>
  <cp:keywords/>
  <dc:description>This template was provided to the IIBA</dc:description>
  <cp:lastModifiedBy>Singh Chauhan, Kuldeep</cp:lastModifiedBy>
  <cp:revision>6</cp:revision>
  <cp:lastPrinted>2009-02-05T03:01:00Z</cp:lastPrinted>
  <dcterms:created xsi:type="dcterms:W3CDTF">2019-03-29T03:56:00Z</dcterms:created>
  <dcterms:modified xsi:type="dcterms:W3CDTF">2019-03-29T11:01:00Z</dcterms:modified>
</cp:coreProperties>
</file>