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06" w:rsidRDefault="00032406" w:rsidP="00083ABE">
      <w:pPr>
        <w:rPr>
          <w:rFonts w:ascii="Trebuchet MS" w:hAnsi="Trebuchet MS"/>
        </w:rPr>
      </w:pPr>
    </w:p>
    <w:p w:rsidR="006941B5" w:rsidRDefault="006941B5" w:rsidP="006941B5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6941B5" w:rsidRPr="00BF3061" w:rsidTr="00430876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41B5" w:rsidRPr="00BF3061" w:rsidRDefault="006941B5" w:rsidP="00430876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41B5" w:rsidRPr="00BF3061" w:rsidRDefault="006941B5" w:rsidP="00430876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41B5" w:rsidRPr="00BF3061" w:rsidRDefault="006941B5" w:rsidP="00430876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6941B5" w:rsidTr="00430876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6941B5" w:rsidRDefault="00860D1B" w:rsidP="00430876">
            <w:r>
              <w:t>21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6941B5" w:rsidRDefault="00860D1B" w:rsidP="00430876">
            <w:r>
              <w:t>Admin, Customer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6941B5" w:rsidRPr="00D06338" w:rsidRDefault="00860D1B" w:rsidP="00430876">
            <w:pPr>
              <w:jc w:val="center"/>
              <w:rPr>
                <w:rFonts w:cs="Arial"/>
                <w:color w:val="000000"/>
                <w:szCs w:val="20"/>
              </w:rPr>
            </w:pPr>
            <w:r>
              <w:t>Managing Cart</w:t>
            </w:r>
            <w:bookmarkStart w:id="1" w:name="_GoBack"/>
            <w:bookmarkEnd w:id="1"/>
          </w:p>
        </w:tc>
      </w:tr>
      <w:tr w:rsidR="006941B5" w:rsidTr="00430876">
        <w:trPr>
          <w:trHeight w:val="289"/>
        </w:trPr>
        <w:tc>
          <w:tcPr>
            <w:tcW w:w="1458" w:type="dxa"/>
          </w:tcPr>
          <w:p w:rsidR="006941B5" w:rsidRDefault="006941B5" w:rsidP="00430876"/>
        </w:tc>
        <w:tc>
          <w:tcPr>
            <w:tcW w:w="1980" w:type="dxa"/>
          </w:tcPr>
          <w:p w:rsidR="006941B5" w:rsidRDefault="006941B5" w:rsidP="00430876"/>
        </w:tc>
        <w:tc>
          <w:tcPr>
            <w:tcW w:w="6300" w:type="dxa"/>
          </w:tcPr>
          <w:p w:rsidR="006941B5" w:rsidRDefault="006941B5" w:rsidP="00430876"/>
        </w:tc>
      </w:tr>
      <w:tr w:rsidR="006941B5" w:rsidTr="00430876">
        <w:trPr>
          <w:trHeight w:val="289"/>
        </w:trPr>
        <w:tc>
          <w:tcPr>
            <w:tcW w:w="1458" w:type="dxa"/>
          </w:tcPr>
          <w:p w:rsidR="006941B5" w:rsidRDefault="006941B5" w:rsidP="00430876"/>
        </w:tc>
        <w:tc>
          <w:tcPr>
            <w:tcW w:w="1980" w:type="dxa"/>
          </w:tcPr>
          <w:p w:rsidR="006941B5" w:rsidRDefault="006941B5" w:rsidP="00430876"/>
        </w:tc>
        <w:tc>
          <w:tcPr>
            <w:tcW w:w="6300" w:type="dxa"/>
          </w:tcPr>
          <w:p w:rsidR="006941B5" w:rsidRDefault="006941B5" w:rsidP="00430876"/>
        </w:tc>
      </w:tr>
    </w:tbl>
    <w:p w:rsidR="006941B5" w:rsidRDefault="006941B5" w:rsidP="006941B5"/>
    <w:p w:rsidR="006941B5" w:rsidRDefault="006941B5" w:rsidP="006941B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bookmarkEnd w:id="2"/>
      <w:r>
        <w:t>(Managing Cart</w:t>
      </w:r>
      <w:r>
        <w:t>)</w:t>
      </w:r>
    </w:p>
    <w:p w:rsidR="006941B5" w:rsidRDefault="006941B5" w:rsidP="006941B5">
      <w:pPr>
        <w:pStyle w:val="Heading2"/>
      </w:pPr>
      <w:bookmarkStart w:id="3" w:name="_Toc221528082"/>
      <w:r>
        <w:t>Feature Process Flow / Use Case Model</w:t>
      </w:r>
      <w:bookmarkEnd w:id="3"/>
    </w:p>
    <w:p w:rsidR="006941B5" w:rsidRPr="00C86C3C" w:rsidRDefault="006941B5" w:rsidP="006941B5">
      <w:pPr>
        <w:pStyle w:val="Heading2"/>
      </w:pPr>
      <w:bookmarkStart w:id="4" w:name="_Toc221528083"/>
      <w:r>
        <w:t>Use Case(s)</w:t>
      </w:r>
      <w:bookmarkEnd w:id="4"/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5220CE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21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5A56F3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Set minimum cost of purchase.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5220CE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Manish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5A56F3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5A56F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5A56F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can set some minimum cost of purchase for the customer so that a reasonable check out or payment can be done.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5A56F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the customer add any item in his/her cart.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Default="005A56F3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The custom</w:t>
            </w:r>
            <w:r w:rsidR="008973AD">
              <w:rPr>
                <w:rFonts w:cs="Arial"/>
                <w:b/>
                <w:color w:val="A6A6A6"/>
                <w:szCs w:val="20"/>
              </w:rPr>
              <w:t>er has logg</w:t>
            </w:r>
            <w:r>
              <w:rPr>
                <w:rFonts w:cs="Arial"/>
                <w:b/>
                <w:color w:val="A6A6A6"/>
                <w:szCs w:val="20"/>
              </w:rPr>
              <w:t xml:space="preserve">ed in to the </w:t>
            </w:r>
            <w:proofErr w:type="spellStart"/>
            <w:r>
              <w:rPr>
                <w:rFonts w:cs="Arial"/>
                <w:b/>
                <w:color w:val="A6A6A6"/>
                <w:szCs w:val="20"/>
              </w:rPr>
              <w:t>CapStore</w:t>
            </w:r>
            <w:proofErr w:type="spellEnd"/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8973AD" w:rsidRPr="00670215" w:rsidRDefault="008973AD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The admin has logged in to the </w:t>
            </w:r>
            <w:proofErr w:type="spellStart"/>
            <w:r>
              <w:rPr>
                <w:rFonts w:cs="Arial"/>
                <w:b/>
                <w:color w:val="A6A6A6"/>
                <w:szCs w:val="20"/>
              </w:rPr>
              <w:t>CapStore</w:t>
            </w:r>
            <w:proofErr w:type="spellEnd"/>
            <w:r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B04F7" w:rsidRPr="00670215" w:rsidRDefault="005A56F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customer is checking out or making payment for his/her purchase.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5A56F3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</w:t>
            </w:r>
            <w:r w:rsidR="00DE731A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Admin sets a minimum cost of purchase</w:t>
            </w:r>
          </w:p>
          <w:p w:rsidR="00DE731A" w:rsidRDefault="00DE731A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Customer add some items in cart</w:t>
            </w:r>
          </w:p>
          <w:p w:rsidR="00DE731A" w:rsidRDefault="00DE731A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If the total cart amount is less than the minimum cost set by admin</w:t>
            </w:r>
          </w:p>
          <w:p w:rsidR="00DE731A" w:rsidRDefault="00DE731A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 the customer will not be able to make the payment.</w:t>
            </w:r>
          </w:p>
          <w:p w:rsidR="005A56F3" w:rsidRPr="00670215" w:rsidRDefault="005A56F3" w:rsidP="00A42154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E731A" w:rsidRDefault="00DE731A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Admin sets a minimum cost of purchase</w:t>
            </w:r>
          </w:p>
          <w:p w:rsidR="00DE731A" w:rsidRDefault="00DE731A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Customer add some items in cart</w:t>
            </w:r>
          </w:p>
          <w:p w:rsidR="00DE731A" w:rsidRDefault="00DE731A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If the total cart amount is more than the minimum cost set by admin,</w:t>
            </w:r>
          </w:p>
          <w:p w:rsidR="00DE731A" w:rsidRDefault="00DE731A" w:rsidP="00DE73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  the customer will be able to make the payment.</w:t>
            </w:r>
          </w:p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95A93" w:rsidRPr="00670215" w:rsidRDefault="003047E5" w:rsidP="003047E5">
            <w:pPr>
              <w:rPr>
                <w:rFonts w:cs="Arial"/>
                <w:color w:val="A6A6A6"/>
                <w:szCs w:val="20"/>
              </w:rPr>
            </w:pPr>
            <w:r w:rsidRPr="003047E5">
              <w:rPr>
                <w:rFonts w:cs="Arial"/>
                <w:color w:val="A6A6A6"/>
                <w:szCs w:val="20"/>
              </w:rPr>
              <w:t>*</w:t>
            </w:r>
            <w:r>
              <w:rPr>
                <w:rFonts w:cs="Arial"/>
                <w:color w:val="A6A6A6"/>
                <w:szCs w:val="20"/>
              </w:rPr>
              <w:t xml:space="preserve"> The admin sets a minimum cost of zero</w:t>
            </w:r>
            <w:r w:rsidR="00A61235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Default="00C95A9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of admin login page and customer login page.</w:t>
            </w:r>
          </w:p>
          <w:p w:rsidR="00C95A93" w:rsidRPr="00670215" w:rsidRDefault="00C95A9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of add or remove items in cart.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A6123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One time.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C95A9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797C9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</w:t>
            </w:r>
            <w:r w:rsidR="00A61235">
              <w:rPr>
                <w:rFonts w:cs="Arial"/>
                <w:color w:val="A6A6A6"/>
                <w:szCs w:val="20"/>
              </w:rPr>
              <w:t xml:space="preserve"> is already logged in.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A6123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minimum cost set by admin should be reasonable so that the customer can make a valid purchase. For ex- admin should not set minimum cost as more than 300.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5" w:name="_Toc221528084"/>
      <w:r>
        <w:lastRenderedPageBreak/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5"/>
    </w:p>
    <w:p w:rsidR="002103D8" w:rsidRDefault="002103D8" w:rsidP="002103D8">
      <w:pPr>
        <w:pStyle w:val="Heading2"/>
      </w:pPr>
      <w:bookmarkStart w:id="6" w:name="_Toc221528085"/>
      <w:r>
        <w:t>Feature Process Flow / Use Case Model</w:t>
      </w:r>
      <w:bookmarkEnd w:id="6"/>
    </w:p>
    <w:p w:rsidR="002103D8" w:rsidRPr="00C86C3C" w:rsidRDefault="002103D8" w:rsidP="002103D8">
      <w:pPr>
        <w:pStyle w:val="Heading2"/>
      </w:pPr>
      <w:bookmarkStart w:id="7" w:name="_Toc221528086"/>
      <w:r>
        <w:t>Use Case(s)</w:t>
      </w:r>
      <w:bookmarkEnd w:id="7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5220C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21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C95A93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or remove items in cart.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5220CE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Manish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C95A93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C95A9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C95A9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customer can add or remove items in the cart that he/she wants to purchase.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8973AD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the customer add any item in his/her cart.</w:t>
            </w: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973AD" w:rsidRDefault="008973AD" w:rsidP="008973A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The customer has logged in to the </w:t>
            </w:r>
            <w:proofErr w:type="spellStart"/>
            <w:r>
              <w:rPr>
                <w:rFonts w:cs="Arial"/>
                <w:b/>
                <w:color w:val="A6A6A6"/>
                <w:szCs w:val="20"/>
              </w:rPr>
              <w:t>CapStore</w:t>
            </w:r>
            <w:proofErr w:type="spellEnd"/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103D8" w:rsidRPr="00670215" w:rsidRDefault="008973AD" w:rsidP="008973A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The admin has logged in to the </w:t>
            </w:r>
            <w:proofErr w:type="spellStart"/>
            <w:r>
              <w:rPr>
                <w:rFonts w:cs="Arial"/>
                <w:b/>
                <w:color w:val="A6A6A6"/>
                <w:szCs w:val="20"/>
              </w:rPr>
              <w:t>CapStore</w:t>
            </w:r>
            <w:proofErr w:type="spellEnd"/>
            <w:r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103D8" w:rsidRPr="00670215" w:rsidRDefault="008973AD" w:rsidP="000B04F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customer is checking out or making payment for his/her purchase.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973AD" w:rsidRDefault="008973AD" w:rsidP="008973A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Customer login to the store</w:t>
            </w:r>
          </w:p>
          <w:p w:rsidR="002103D8" w:rsidRPr="00670215" w:rsidRDefault="008973AD" w:rsidP="008973A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* If the customer want to purchase </w:t>
            </w:r>
            <w:proofErr w:type="spellStart"/>
            <w:r>
              <w:rPr>
                <w:rFonts w:cs="Arial"/>
                <w:color w:val="A6A6A6"/>
                <w:szCs w:val="20"/>
              </w:rPr>
              <w:t>a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item he/she add it to the cart.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973AD" w:rsidRDefault="008973AD" w:rsidP="008973A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Customer login to the store</w:t>
            </w:r>
          </w:p>
          <w:p w:rsidR="002103D8" w:rsidRPr="00670215" w:rsidRDefault="008973AD" w:rsidP="008973A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* If the customer does not want to purchase </w:t>
            </w:r>
            <w:proofErr w:type="spellStart"/>
            <w:r>
              <w:rPr>
                <w:rFonts w:cs="Arial"/>
                <w:color w:val="A6A6A6"/>
                <w:szCs w:val="20"/>
              </w:rPr>
              <w:t>a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item and the item is present in cart, he/she can remove it from the cart.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97C96" w:rsidRDefault="00797C96" w:rsidP="00797C96">
            <w:pPr>
              <w:rPr>
                <w:rFonts w:cs="Arial"/>
                <w:color w:val="A6A6A6"/>
                <w:szCs w:val="20"/>
              </w:rPr>
            </w:pPr>
            <w:r w:rsidRPr="00797C96">
              <w:rPr>
                <w:rFonts w:cs="Arial"/>
                <w:color w:val="A6A6A6"/>
                <w:szCs w:val="20"/>
              </w:rPr>
              <w:t>*</w:t>
            </w:r>
            <w:r>
              <w:rPr>
                <w:rFonts w:cs="Arial"/>
                <w:color w:val="A6A6A6"/>
                <w:szCs w:val="20"/>
              </w:rPr>
              <w:t xml:space="preserve"> Item is already present in cart.</w:t>
            </w:r>
          </w:p>
          <w:p w:rsidR="002103D8" w:rsidRPr="00670215" w:rsidRDefault="00797C96" w:rsidP="00797C9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* Item is not present in the cart. 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797C96" w:rsidP="00797C9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of customer login page.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797C9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customer’s demand.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797C9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797C9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customer is already logged in.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797C9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customer can add an item more than once and can only remove item which is present in cart.</w:t>
            </w: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" w:name="_Toc221412490"/>
      <w:bookmarkStart w:id="9" w:name="_Toc221412565"/>
      <w:bookmarkStart w:id="10" w:name="_Toc221413038"/>
      <w:bookmarkStart w:id="11" w:name="_Toc221413152"/>
      <w:bookmarkStart w:id="12" w:name="_Toc221413219"/>
      <w:bookmarkStart w:id="13" w:name="_Toc221414483"/>
      <w:bookmarkStart w:id="14" w:name="_Toc221414561"/>
      <w:bookmarkStart w:id="15" w:name="_Toc221414643"/>
      <w:bookmarkStart w:id="16" w:name="_Toc221414829"/>
      <w:bookmarkStart w:id="17" w:name="_Toc221414951"/>
      <w:bookmarkStart w:id="18" w:name="_Toc221415339"/>
      <w:bookmarkStart w:id="19" w:name="_Toc221416323"/>
      <w:bookmarkStart w:id="20" w:name="_Toc221522344"/>
      <w:bookmarkStart w:id="21" w:name="_Toc22152808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2" w:name="_Toc221414484"/>
      <w:bookmarkStart w:id="23" w:name="_Toc221414562"/>
      <w:bookmarkStart w:id="24" w:name="_Toc221414644"/>
      <w:bookmarkStart w:id="25" w:name="_Toc221414830"/>
      <w:bookmarkStart w:id="26" w:name="_Toc221414952"/>
      <w:bookmarkStart w:id="27" w:name="_Toc221415340"/>
      <w:bookmarkStart w:id="28" w:name="_Toc221416324"/>
      <w:bookmarkStart w:id="29" w:name="_Toc221522345"/>
      <w:bookmarkStart w:id="30" w:name="_Toc22152808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1" w:name="_Toc221414485"/>
      <w:bookmarkStart w:id="32" w:name="_Toc221414563"/>
      <w:bookmarkStart w:id="33" w:name="_Toc221414645"/>
      <w:bookmarkStart w:id="34" w:name="_Toc221414831"/>
      <w:bookmarkStart w:id="35" w:name="_Toc221414953"/>
      <w:bookmarkStart w:id="36" w:name="_Toc221415341"/>
      <w:bookmarkStart w:id="37" w:name="_Toc221416325"/>
      <w:bookmarkStart w:id="38" w:name="_Toc221522346"/>
      <w:bookmarkStart w:id="39" w:name="_Toc221528089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0" w:name="_Toc221414486"/>
      <w:bookmarkStart w:id="41" w:name="_Toc221414564"/>
      <w:bookmarkStart w:id="42" w:name="_Toc221414646"/>
      <w:bookmarkStart w:id="43" w:name="_Toc221414832"/>
      <w:bookmarkStart w:id="44" w:name="_Toc221414954"/>
      <w:bookmarkStart w:id="45" w:name="_Toc221415342"/>
      <w:bookmarkStart w:id="46" w:name="_Toc221416326"/>
      <w:bookmarkStart w:id="47" w:name="_Toc221522347"/>
      <w:bookmarkStart w:id="48" w:name="_Toc22152809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9" w:name="_Toc221414487"/>
      <w:bookmarkStart w:id="50" w:name="_Toc221414565"/>
      <w:bookmarkStart w:id="51" w:name="_Toc221414647"/>
      <w:bookmarkStart w:id="52" w:name="_Toc221414833"/>
      <w:bookmarkStart w:id="53" w:name="_Toc221414955"/>
      <w:bookmarkStart w:id="54" w:name="_Toc221415343"/>
      <w:bookmarkStart w:id="55" w:name="_Toc221416327"/>
      <w:bookmarkStart w:id="56" w:name="_Toc221522348"/>
      <w:bookmarkStart w:id="57" w:name="_Toc22152809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8" w:name="_Toc221414488"/>
      <w:bookmarkStart w:id="59" w:name="_Toc221414566"/>
      <w:bookmarkStart w:id="60" w:name="_Toc221414648"/>
      <w:bookmarkStart w:id="61" w:name="_Toc221414834"/>
      <w:bookmarkStart w:id="62" w:name="_Toc221414956"/>
      <w:bookmarkStart w:id="63" w:name="_Toc221415344"/>
      <w:bookmarkStart w:id="64" w:name="_Toc221416328"/>
      <w:bookmarkStart w:id="65" w:name="_Toc221522349"/>
      <w:bookmarkStart w:id="66" w:name="_Toc221528092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7" w:name="_Toc221414489"/>
      <w:bookmarkStart w:id="68" w:name="_Toc221414567"/>
      <w:bookmarkStart w:id="69" w:name="_Toc221414649"/>
      <w:bookmarkStart w:id="70" w:name="_Toc221414835"/>
      <w:bookmarkStart w:id="71" w:name="_Toc221414957"/>
      <w:bookmarkStart w:id="72" w:name="_Toc221415345"/>
      <w:bookmarkStart w:id="73" w:name="_Toc221416329"/>
      <w:bookmarkStart w:id="74" w:name="_Toc221522350"/>
      <w:bookmarkStart w:id="75" w:name="_Toc221528093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6" w:name="_Toc221414490"/>
      <w:bookmarkStart w:id="77" w:name="_Toc221414568"/>
      <w:bookmarkStart w:id="78" w:name="_Toc221414650"/>
      <w:bookmarkStart w:id="79" w:name="_Toc221414836"/>
      <w:bookmarkStart w:id="80" w:name="_Toc221414958"/>
      <w:bookmarkStart w:id="81" w:name="_Toc221415346"/>
      <w:bookmarkStart w:id="82" w:name="_Toc221416330"/>
      <w:bookmarkStart w:id="83" w:name="_Toc221522351"/>
      <w:bookmarkStart w:id="84" w:name="_Toc221528094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5" w:name="_Toc221414491"/>
      <w:bookmarkStart w:id="86" w:name="_Toc221414569"/>
      <w:bookmarkStart w:id="87" w:name="_Toc221414651"/>
      <w:bookmarkStart w:id="88" w:name="_Toc221414837"/>
      <w:bookmarkStart w:id="89" w:name="_Toc221414959"/>
      <w:bookmarkStart w:id="90" w:name="_Toc221415347"/>
      <w:bookmarkStart w:id="91" w:name="_Toc221416331"/>
      <w:bookmarkStart w:id="92" w:name="_Toc221522352"/>
      <w:bookmarkStart w:id="93" w:name="_Toc22152809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4" w:name="_Toc221414492"/>
      <w:bookmarkStart w:id="95" w:name="_Toc221414570"/>
      <w:bookmarkStart w:id="96" w:name="_Toc221414652"/>
      <w:bookmarkStart w:id="97" w:name="_Toc221414838"/>
      <w:bookmarkStart w:id="98" w:name="_Toc221414960"/>
      <w:bookmarkStart w:id="99" w:name="_Toc221415348"/>
      <w:bookmarkStart w:id="100" w:name="_Toc221416332"/>
      <w:bookmarkStart w:id="101" w:name="_Toc221522353"/>
      <w:bookmarkStart w:id="102" w:name="_Toc221528096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3" w:name="_Toc221414493"/>
      <w:bookmarkStart w:id="104" w:name="_Toc221414571"/>
      <w:bookmarkStart w:id="105" w:name="_Toc221414653"/>
      <w:bookmarkStart w:id="106" w:name="_Toc221414839"/>
      <w:bookmarkStart w:id="107" w:name="_Toc221414961"/>
      <w:bookmarkStart w:id="108" w:name="_Toc221415349"/>
      <w:bookmarkStart w:id="109" w:name="_Toc221416333"/>
      <w:bookmarkStart w:id="110" w:name="_Toc221522354"/>
      <w:bookmarkStart w:id="111" w:name="_Toc221528097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378" w:rsidRDefault="00D75378">
      <w:r>
        <w:separator/>
      </w:r>
    </w:p>
  </w:endnote>
  <w:endnote w:type="continuationSeparator" w:id="0">
    <w:p w:rsidR="00D75378" w:rsidRDefault="00D7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860D1B">
      <w:rPr>
        <w:noProof/>
        <w:sz w:val="12"/>
        <w:szCs w:val="12"/>
      </w:rPr>
      <w:t>2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5220CE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378" w:rsidRDefault="00D75378">
      <w:r>
        <w:separator/>
      </w:r>
    </w:p>
  </w:footnote>
  <w:footnote w:type="continuationSeparator" w:id="0">
    <w:p w:rsidR="00D75378" w:rsidRDefault="00D75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485FBB"/>
    <w:multiLevelType w:val="hybridMultilevel"/>
    <w:tmpl w:val="2D42B37E"/>
    <w:lvl w:ilvl="0" w:tplc="8A22DC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1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A9325D"/>
    <w:multiLevelType w:val="hybridMultilevel"/>
    <w:tmpl w:val="BAF867BC"/>
    <w:lvl w:ilvl="0" w:tplc="20FE12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B4411"/>
    <w:multiLevelType w:val="hybridMultilevel"/>
    <w:tmpl w:val="D4728FAE"/>
    <w:lvl w:ilvl="0" w:tplc="73724D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EF6079"/>
    <w:multiLevelType w:val="hybridMultilevel"/>
    <w:tmpl w:val="BECAC1C8"/>
    <w:lvl w:ilvl="0" w:tplc="4698B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27"/>
  </w:num>
  <w:num w:numId="5">
    <w:abstractNumId w:val="15"/>
  </w:num>
  <w:num w:numId="6">
    <w:abstractNumId w:val="19"/>
  </w:num>
  <w:num w:numId="7">
    <w:abstractNumId w:val="26"/>
  </w:num>
  <w:num w:numId="8">
    <w:abstractNumId w:val="6"/>
  </w:num>
  <w:num w:numId="9">
    <w:abstractNumId w:val="5"/>
  </w:num>
  <w:num w:numId="10">
    <w:abstractNumId w:val="2"/>
  </w:num>
  <w:num w:numId="11">
    <w:abstractNumId w:val="14"/>
  </w:num>
  <w:num w:numId="12">
    <w:abstractNumId w:val="24"/>
  </w:num>
  <w:num w:numId="13">
    <w:abstractNumId w:val="16"/>
  </w:num>
  <w:num w:numId="14">
    <w:abstractNumId w:val="23"/>
  </w:num>
  <w:num w:numId="15">
    <w:abstractNumId w:val="1"/>
  </w:num>
  <w:num w:numId="16">
    <w:abstractNumId w:val="22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7"/>
  </w:num>
  <w:num w:numId="21">
    <w:abstractNumId w:val="21"/>
  </w:num>
  <w:num w:numId="22">
    <w:abstractNumId w:val="18"/>
  </w:num>
  <w:num w:numId="23">
    <w:abstractNumId w:val="0"/>
  </w:num>
  <w:num w:numId="24">
    <w:abstractNumId w:val="11"/>
  </w:num>
  <w:num w:numId="25">
    <w:abstractNumId w:val="25"/>
  </w:num>
  <w:num w:numId="26">
    <w:abstractNumId w:val="13"/>
  </w:num>
  <w:num w:numId="27">
    <w:abstractNumId w:val="20"/>
  </w:num>
  <w:num w:numId="28">
    <w:abstractNumId w:val="9"/>
  </w:num>
  <w:num w:numId="29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F3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7E5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220CE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6F3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1B5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97C96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0D1B"/>
    <w:rsid w:val="0086399A"/>
    <w:rsid w:val="00872068"/>
    <w:rsid w:val="00883C9E"/>
    <w:rsid w:val="00884F85"/>
    <w:rsid w:val="008971E8"/>
    <w:rsid w:val="008973AD"/>
    <w:rsid w:val="008A02DD"/>
    <w:rsid w:val="008A7D25"/>
    <w:rsid w:val="008C668D"/>
    <w:rsid w:val="008D1F53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1235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20BA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95A93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5378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31A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996A3-5683-4282-9929-C0BAF125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THSIN\Desktop\Capstore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D3AAF5-FD5F-4E54-AE43-452EF2E9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83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2848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Nath Singh, Aditya</dc:creator>
  <cp:keywords/>
  <dc:description>This template was provided to the IIBA</dc:description>
  <cp:lastModifiedBy>Singh Chauhan, Kuldeep</cp:lastModifiedBy>
  <cp:revision>6</cp:revision>
  <cp:lastPrinted>2009-02-05T03:01:00Z</cp:lastPrinted>
  <dcterms:created xsi:type="dcterms:W3CDTF">2019-03-29T03:33:00Z</dcterms:created>
  <dcterms:modified xsi:type="dcterms:W3CDTF">2019-03-29T10:46:00Z</dcterms:modified>
</cp:coreProperties>
</file>